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73" w:rsidRDefault="00102D14">
      <w:pPr>
        <w:pStyle w:val="Title"/>
      </w:pPr>
      <w:r>
        <w:t>Single Iterative Process</w:t>
      </w:r>
    </w:p>
    <w:sdt>
      <w:sdtPr>
        <w:id w:val="216403978"/>
        <w:placeholder>
          <w:docPart w:val="EFE187007E284022956C5E4FA9FC2969"/>
        </w:placeholder>
        <w:date>
          <w:dateFormat w:val="MMMM d, yyyy"/>
          <w:lid w:val="en-US"/>
          <w:storeMappedDataAs w:val="dateTime"/>
          <w:calendar w:val="gregorian"/>
        </w:date>
      </w:sdtPr>
      <w:sdtEndPr/>
      <w:sdtContent>
        <w:p w:rsidR="00FD2473" w:rsidRDefault="00102D14">
          <w:pPr>
            <w:pStyle w:val="Subtitle"/>
          </w:pPr>
          <w:r>
            <w:t>Kody Stribrny</w:t>
          </w:r>
        </w:p>
      </w:sdtContent>
    </w:sdt>
    <w:p w:rsidR="00FD2473" w:rsidRPr="00102D14" w:rsidRDefault="0076227D" w:rsidP="00102D14">
      <w:pPr>
        <w:pStyle w:val="Heading1"/>
        <w:rPr>
          <w:b w:val="0"/>
        </w:rPr>
      </w:pPr>
      <w:r w:rsidRPr="00102D14">
        <w:rPr>
          <w:b w:val="0"/>
        </w:rPr>
        <w:t>Overview</w:t>
      </w:r>
    </w:p>
    <w:p w:rsidR="00102D14" w:rsidRDefault="00102D14" w:rsidP="00102D14">
      <w:r>
        <w:t xml:space="preserve">The Single Iterative Process (SIP) discussed in the book </w:t>
      </w:r>
      <w:r>
        <w:rPr>
          <w:i/>
        </w:rPr>
        <w:t>Software Engineering: The Current Practice</w:t>
      </w:r>
      <w:r>
        <w:t xml:space="preserve"> discusses a strategy for a single programmer to successfully manage resources for smaller scale projects with several stakeholders. This process requires documentation of bugs, features to be implemented, and changes. The process also stresses planning which should prove invaluable if the project cannot be completed.</w:t>
      </w:r>
    </w:p>
    <w:p w:rsidR="00102D14" w:rsidRPr="005A0600" w:rsidRDefault="00102D14" w:rsidP="005A0600">
      <w:pPr>
        <w:pStyle w:val="Heading3"/>
        <w:rPr>
          <w:rFonts w:asciiTheme="minorHAnsi" w:hAnsiTheme="minorHAnsi" w:cstheme="minorHAnsi"/>
          <w:sz w:val="28"/>
        </w:rPr>
      </w:pPr>
      <w:r w:rsidRPr="00102D14">
        <w:rPr>
          <w:rFonts w:asciiTheme="minorHAnsi" w:hAnsiTheme="minorHAnsi" w:cstheme="minorHAnsi"/>
          <w:sz w:val="28"/>
        </w:rPr>
        <w:t>Implementable</w:t>
      </w:r>
      <w:r>
        <w:rPr>
          <w:rFonts w:asciiTheme="minorHAnsi" w:hAnsiTheme="minorHAnsi" w:cstheme="minorHAnsi"/>
          <w:sz w:val="28"/>
        </w:rPr>
        <w:t xml:space="preserve"> Features</w:t>
      </w:r>
    </w:p>
    <w:p w:rsidR="00102D14" w:rsidRDefault="00102D14" w:rsidP="00102D14">
      <w:pPr>
        <w:pStyle w:val="Heading4"/>
      </w:pPr>
      <w:r>
        <w:t>Code Size Based Metrics</w:t>
      </w:r>
    </w:p>
    <w:p w:rsidR="00102D14" w:rsidRDefault="005A0600" w:rsidP="00102D14">
      <w:r>
        <w:t xml:space="preserve">The chapter mentions that as lines of code are added the complexity of a program increases. </w:t>
      </w:r>
      <w:r w:rsidR="001A31CF">
        <w:t xml:space="preserve">A useful </w:t>
      </w:r>
      <w:r>
        <w:t>metric</w:t>
      </w:r>
      <w:r w:rsidR="001A31CF">
        <w:t xml:space="preserve"> would be</w:t>
      </w:r>
      <w:r>
        <w:t xml:space="preserve"> to keep track of the number of lines of code at each meeting or when bugs are found.</w:t>
      </w:r>
      <w:r w:rsidR="001A31CF">
        <w:t xml:space="preserve"> This would help show the development process to outside viewers. </w:t>
      </w:r>
    </w:p>
    <w:p w:rsidR="00102D14" w:rsidRDefault="00102D14" w:rsidP="00102D14">
      <w:pPr>
        <w:pStyle w:val="Heading4"/>
      </w:pPr>
      <w:r>
        <w:t>Defect Logs</w:t>
      </w:r>
    </w:p>
    <w:p w:rsidR="00102D14" w:rsidRDefault="001A31CF" w:rsidP="00102D14">
      <w:r>
        <w:t>Keeping track of when defects were found and fixed will help explain why progress on any given day might not appear to be significant while in reality it was. I need to create a document for recording the defects I stumble upon.</w:t>
      </w:r>
    </w:p>
    <w:p w:rsidR="00102D14" w:rsidRDefault="00CC10A3" w:rsidP="00102D14">
      <w:pPr>
        <w:pStyle w:val="Heading4"/>
      </w:pPr>
      <w:r>
        <w:t>Phases and Baselines</w:t>
      </w:r>
    </w:p>
    <w:p w:rsidR="00CC10A3" w:rsidRPr="00CC10A3" w:rsidRDefault="002B5EF2" w:rsidP="00CC10A3">
      <w:pPr>
        <w:pStyle w:val="Heading4"/>
      </w:pPr>
      <w:r>
        <w:rPr>
          <w:rFonts w:asciiTheme="minorHAnsi" w:eastAsiaTheme="minorHAnsi" w:hAnsiTheme="minorHAnsi" w:cstheme="minorBidi"/>
          <w:i w:val="0"/>
          <w:iCs w:val="0"/>
          <w:color w:val="404040" w:themeColor="text1" w:themeTint="BF"/>
        </w:rPr>
        <w:t>I have planned out most of the phases for the project in my prospectus schedule. I haven’t planned for any baselines. It would probably be advisable to check in a project baseline weekly. If I follow this planning goal, then I will be more structured in my development. I will use GitHub to store my baselines and will release baseline notes which accompany them. The notes should document the newly implemented features as well as the defect logs and current line count.</w:t>
      </w:r>
      <w:bookmarkStart w:id="0" w:name="_GoBack"/>
      <w:bookmarkEnd w:id="0"/>
    </w:p>
    <w:sectPr w:rsidR="00CC10A3" w:rsidRPr="00CC10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6BD" w:rsidRDefault="001E36BD">
      <w:pPr>
        <w:spacing w:after="0" w:line="240" w:lineRule="auto"/>
      </w:pPr>
      <w:r>
        <w:separator/>
      </w:r>
    </w:p>
  </w:endnote>
  <w:endnote w:type="continuationSeparator" w:id="0">
    <w:p w:rsidR="001E36BD" w:rsidRDefault="001E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6BD" w:rsidRDefault="001E36BD">
      <w:pPr>
        <w:spacing w:after="0" w:line="240" w:lineRule="auto"/>
      </w:pPr>
      <w:r>
        <w:separator/>
      </w:r>
    </w:p>
  </w:footnote>
  <w:footnote w:type="continuationSeparator" w:id="0">
    <w:p w:rsidR="001E36BD" w:rsidRDefault="001E3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473" w:rsidRDefault="0076227D">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473" w:rsidRDefault="0076227D">
                          <w:pPr>
                            <w:pStyle w:val="Footer"/>
                          </w:pPr>
                          <w:r>
                            <w:fldChar w:fldCharType="begin"/>
                          </w:r>
                          <w:r>
                            <w:instrText xml:space="preserve"> PAGE   \* MERGEFORMAT </w:instrText>
                          </w:r>
                          <w:r>
                            <w:fldChar w:fldCharType="separate"/>
                          </w:r>
                          <w:r w:rsidR="002B5EF2">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D2473" w:rsidRDefault="0076227D">
                    <w:pPr>
                      <w:pStyle w:val="Footer"/>
                    </w:pPr>
                    <w:r>
                      <w:fldChar w:fldCharType="begin"/>
                    </w:r>
                    <w:r>
                      <w:instrText xml:space="preserve"> PAGE   \* MERGEFORMAT </w:instrText>
                    </w:r>
                    <w:r>
                      <w:fldChar w:fldCharType="separate"/>
                    </w:r>
                    <w:r w:rsidR="002B5EF2">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22C1A"/>
    <w:multiLevelType w:val="hybridMultilevel"/>
    <w:tmpl w:val="ECA0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14"/>
    <w:rsid w:val="00102D14"/>
    <w:rsid w:val="001A31CF"/>
    <w:rsid w:val="001E36BD"/>
    <w:rsid w:val="002B5EF2"/>
    <w:rsid w:val="005A0600"/>
    <w:rsid w:val="0076227D"/>
    <w:rsid w:val="00CC10A3"/>
    <w:rsid w:val="00D0627A"/>
    <w:rsid w:val="00FD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CE49B"/>
  <w15:chartTrackingRefBased/>
  <w15:docId w15:val="{74AFD342-6766-45E1-8D1B-A27EA729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102D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2D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102D14"/>
    <w:pPr>
      <w:ind w:left="720"/>
      <w:contextualSpacing/>
    </w:pPr>
  </w:style>
  <w:style w:type="character" w:customStyle="1" w:styleId="Heading3Char">
    <w:name w:val="Heading 3 Char"/>
    <w:basedOn w:val="DefaultParagraphFont"/>
    <w:link w:val="Heading3"/>
    <w:uiPriority w:val="9"/>
    <w:rsid w:val="00102D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02D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d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E187007E284022956C5E4FA9FC2969"/>
        <w:category>
          <w:name w:val="General"/>
          <w:gallery w:val="placeholder"/>
        </w:category>
        <w:types>
          <w:type w:val="bbPlcHdr"/>
        </w:types>
        <w:behaviors>
          <w:behavior w:val="content"/>
        </w:behaviors>
        <w:guid w:val="{601EC1AD-6522-4550-80A4-577596E9A02B}"/>
      </w:docPartPr>
      <w:docPartBody>
        <w:p w:rsidR="001660FD" w:rsidRDefault="003A50A8">
          <w:pPr>
            <w:pStyle w:val="EFE187007E284022956C5E4FA9FC296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A8"/>
    <w:rsid w:val="001660FD"/>
    <w:rsid w:val="003A50A8"/>
    <w:rsid w:val="00C8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7EEE9A52AE4A049A4CA0E9F4EFB662">
    <w:name w:val="8E7EEE9A52AE4A049A4CA0E9F4EFB662"/>
  </w:style>
  <w:style w:type="paragraph" w:customStyle="1" w:styleId="EFE187007E284022956C5E4FA9FC2969">
    <w:name w:val="EFE187007E284022956C5E4FA9FC2969"/>
  </w:style>
  <w:style w:type="character" w:styleId="PlaceholderText">
    <w:name w:val="Placeholder Text"/>
    <w:basedOn w:val="DefaultParagraphFont"/>
    <w:uiPriority w:val="99"/>
    <w:semiHidden/>
    <w:rPr>
      <w:color w:val="808080"/>
    </w:rPr>
  </w:style>
  <w:style w:type="paragraph" w:customStyle="1" w:styleId="AB96175189564B06A191634EF6F47720">
    <w:name w:val="AB96175189564B06A191634EF6F47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D204BFA1-276D-4825-A8C4-981955A7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41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Kody</dc:creator>
  <cp:keywords/>
  <cp:lastModifiedBy>Kody Stribrny</cp:lastModifiedBy>
  <cp:revision>5</cp:revision>
  <dcterms:created xsi:type="dcterms:W3CDTF">2016-09-19T22:37:00Z</dcterms:created>
  <dcterms:modified xsi:type="dcterms:W3CDTF">2016-09-20T05:08:00Z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